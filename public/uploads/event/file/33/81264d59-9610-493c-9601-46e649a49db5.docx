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EC" w:rsidRDefault="00A861EC" w:rsidP="00846E0D">
      <w:pPr>
        <w:ind w:left="-993"/>
      </w:pPr>
    </w:p>
    <w:p w:rsidR="00846E0D" w:rsidRDefault="002D3DCB" w:rsidP="00846E0D">
      <w:pPr>
        <w:keepNext/>
        <w:spacing w:before="240" w:after="60"/>
        <w:outlineLvl w:val="1"/>
        <w:rPr>
          <w:rFonts w:cs="Arial"/>
          <w:b/>
          <w:bCs/>
          <w:i/>
          <w:iCs/>
          <w:sz w:val="28"/>
          <w:szCs w:val="28"/>
        </w:rPr>
      </w:pPr>
      <w:r>
        <w:rPr>
          <w:rFonts w:cs="Arial"/>
          <w:b/>
          <w:bCs/>
          <w:i/>
          <w:iCs/>
          <w:sz w:val="28"/>
          <w:szCs w:val="28"/>
        </w:rPr>
        <w:t xml:space="preserve">Klasskonferensprotokoll för klass </w:t>
      </w:r>
    </w:p>
    <w:tbl>
      <w:tblPr>
        <w:tblW w:w="10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4"/>
        <w:gridCol w:w="619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</w:tblGrid>
      <w:tr w:rsidR="00BC4B77" w:rsidRPr="002D3DCB" w:rsidTr="00BC4B77">
        <w:trPr>
          <w:trHeight w:val="401"/>
        </w:trPr>
        <w:tc>
          <w:tcPr>
            <w:tcW w:w="604" w:type="dxa"/>
            <w:shd w:val="clear" w:color="auto" w:fill="auto"/>
          </w:tcPr>
          <w:p w:rsidR="00BC4B77" w:rsidRPr="00163E71" w:rsidRDefault="00BC4B77" w:rsidP="00163E71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7a</w:t>
            </w:r>
          </w:p>
        </w:tc>
        <w:tc>
          <w:tcPr>
            <w:tcW w:w="619" w:type="dxa"/>
            <w:shd w:val="clear" w:color="auto" w:fill="auto"/>
          </w:tcPr>
          <w:p w:rsidR="00BC4B77" w:rsidRPr="00163E71" w:rsidRDefault="00BC4B77" w:rsidP="00163E71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7b</w:t>
            </w:r>
          </w:p>
        </w:tc>
        <w:tc>
          <w:tcPr>
            <w:tcW w:w="604" w:type="dxa"/>
          </w:tcPr>
          <w:p w:rsidR="00BC4B77" w:rsidRPr="00163E71" w:rsidRDefault="00BC4B77" w:rsidP="00800863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7d</w:t>
            </w:r>
          </w:p>
        </w:tc>
        <w:tc>
          <w:tcPr>
            <w:tcW w:w="604" w:type="dxa"/>
          </w:tcPr>
          <w:p w:rsidR="00BC4B77" w:rsidRPr="00163E71" w:rsidRDefault="00BC4B77" w:rsidP="00800863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7e</w:t>
            </w:r>
          </w:p>
        </w:tc>
        <w:tc>
          <w:tcPr>
            <w:tcW w:w="604" w:type="dxa"/>
          </w:tcPr>
          <w:p w:rsidR="00BC4B77" w:rsidRPr="00163E71" w:rsidRDefault="00BC4B77" w:rsidP="00800863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7f</w:t>
            </w:r>
          </w:p>
        </w:tc>
        <w:tc>
          <w:tcPr>
            <w:tcW w:w="604" w:type="dxa"/>
          </w:tcPr>
          <w:p w:rsidR="00BC4B77" w:rsidRPr="00163E71" w:rsidRDefault="00BC4B77" w:rsidP="00800863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8a</w:t>
            </w:r>
          </w:p>
        </w:tc>
        <w:tc>
          <w:tcPr>
            <w:tcW w:w="604" w:type="dxa"/>
          </w:tcPr>
          <w:p w:rsidR="00BC4B77" w:rsidRPr="00163E71" w:rsidRDefault="00BC4B77" w:rsidP="00800863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8b</w:t>
            </w:r>
          </w:p>
        </w:tc>
        <w:tc>
          <w:tcPr>
            <w:tcW w:w="604" w:type="dxa"/>
          </w:tcPr>
          <w:p w:rsidR="00BC4B77" w:rsidRPr="00163E71" w:rsidRDefault="00BC4B77" w:rsidP="00800863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8c</w:t>
            </w:r>
            <w:bookmarkStart w:id="0" w:name="_GoBack"/>
            <w:bookmarkEnd w:id="0"/>
          </w:p>
        </w:tc>
        <w:tc>
          <w:tcPr>
            <w:tcW w:w="604" w:type="dxa"/>
          </w:tcPr>
          <w:p w:rsidR="00BC4B77" w:rsidRPr="00163E71" w:rsidRDefault="00BC4B77" w:rsidP="00194BF9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8d</w:t>
            </w:r>
          </w:p>
        </w:tc>
        <w:tc>
          <w:tcPr>
            <w:tcW w:w="604" w:type="dxa"/>
          </w:tcPr>
          <w:p w:rsidR="00BC4B77" w:rsidRPr="00163E71" w:rsidRDefault="00BC4B77" w:rsidP="00175356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8e</w:t>
            </w:r>
          </w:p>
        </w:tc>
        <w:tc>
          <w:tcPr>
            <w:tcW w:w="604" w:type="dxa"/>
          </w:tcPr>
          <w:p w:rsidR="00BC4B77" w:rsidRPr="00163E71" w:rsidRDefault="00BC4B77" w:rsidP="00800863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8f</w:t>
            </w:r>
          </w:p>
        </w:tc>
        <w:tc>
          <w:tcPr>
            <w:tcW w:w="604" w:type="dxa"/>
          </w:tcPr>
          <w:p w:rsidR="00BC4B77" w:rsidRPr="00163E71" w:rsidRDefault="00BC4B77" w:rsidP="00792136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9a</w:t>
            </w:r>
          </w:p>
        </w:tc>
        <w:tc>
          <w:tcPr>
            <w:tcW w:w="604" w:type="dxa"/>
          </w:tcPr>
          <w:p w:rsidR="00BC4B77" w:rsidRPr="00163E71" w:rsidRDefault="00BC4B77" w:rsidP="00AB4ABE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9b</w:t>
            </w:r>
          </w:p>
        </w:tc>
        <w:tc>
          <w:tcPr>
            <w:tcW w:w="604" w:type="dxa"/>
            <w:shd w:val="clear" w:color="auto" w:fill="auto"/>
          </w:tcPr>
          <w:p w:rsidR="00BC4B77" w:rsidRPr="00163E71" w:rsidRDefault="00BC4B77" w:rsidP="00163E71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604" w:type="dxa"/>
          </w:tcPr>
          <w:p w:rsidR="00BC4B77" w:rsidRPr="00163E71" w:rsidRDefault="00BC4B77" w:rsidP="00AE386F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9d</w:t>
            </w:r>
          </w:p>
        </w:tc>
        <w:tc>
          <w:tcPr>
            <w:tcW w:w="604" w:type="dxa"/>
          </w:tcPr>
          <w:p w:rsidR="00BC4B77" w:rsidRPr="00163E71" w:rsidRDefault="00BC4B77" w:rsidP="004C1FBB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9e</w:t>
            </w:r>
          </w:p>
        </w:tc>
        <w:tc>
          <w:tcPr>
            <w:tcW w:w="604" w:type="dxa"/>
          </w:tcPr>
          <w:p w:rsidR="00BC4B77" w:rsidRPr="00163E71" w:rsidRDefault="00BC4B77" w:rsidP="007C46AF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9f</w:t>
            </w:r>
          </w:p>
        </w:tc>
      </w:tr>
    </w:tbl>
    <w:p w:rsidR="002479B9" w:rsidRDefault="002479B9" w:rsidP="00846E0D"/>
    <w:p w:rsidR="00B833CD" w:rsidRDefault="00B833CD" w:rsidP="00846E0D"/>
    <w:p w:rsidR="00846E0D" w:rsidRPr="00FB11E7" w:rsidRDefault="002479B9" w:rsidP="00EE57A2">
      <w:pPr>
        <w:rPr>
          <w:rFonts w:cs="Arial"/>
        </w:rPr>
      </w:pPr>
      <w:r w:rsidRPr="00EE57A2">
        <w:rPr>
          <w:b/>
        </w:rPr>
        <w:t>Allmänt om klassens</w:t>
      </w:r>
      <w:r w:rsidRPr="004F7AD7">
        <w:t xml:space="preserve"> </w:t>
      </w:r>
      <w:r>
        <w:t xml:space="preserve">- </w:t>
      </w:r>
      <w:r w:rsidRPr="00EE57A2">
        <w:rPr>
          <w:i/>
        </w:rPr>
        <w:t xml:space="preserve">klassföreståndares uppfattning/ upplevelse när det gäller klassens utveckling gentemot våra utvecklingsområden. </w:t>
      </w:r>
      <w:r w:rsidRPr="00EE57A2">
        <w:rPr>
          <w:i/>
        </w:rPr>
        <w:br/>
        <w:t>Bedömningen baseras på betygsstatistik</w:t>
      </w:r>
      <w:r w:rsidR="00EE57A2">
        <w:rPr>
          <w:i/>
        </w:rPr>
        <w:t xml:space="preserve"> och</w:t>
      </w:r>
      <w:r w:rsidRPr="00EE57A2">
        <w:rPr>
          <w:i/>
        </w:rPr>
        <w:t xml:space="preserve"> genomförda utvecklingssamtal </w:t>
      </w:r>
      <w:r w:rsidR="00EE57A2">
        <w:rPr>
          <w:i/>
        </w:rPr>
        <w:t xml:space="preserve">samt </w:t>
      </w:r>
      <w:r w:rsidRPr="00EE57A2">
        <w:rPr>
          <w:i/>
        </w:rPr>
        <w:t>diskussioner i arbetslag och ämnesgrupper.</w:t>
      </w:r>
      <w:r w:rsidR="005B2DF8">
        <w:rPr>
          <w:i/>
        </w:rPr>
        <w:t xml:space="preserve"> Frågorna 1-8 fylls i innan klasskonferensen.</w:t>
      </w:r>
      <w:r w:rsidR="00006185">
        <w:rPr>
          <w:i/>
        </w:rPr>
        <w:t xml:space="preserve"> </w:t>
      </w:r>
      <w:r w:rsidR="005B2DF8">
        <w:rPr>
          <w:i/>
        </w:rPr>
        <w:t>Fråg</w:t>
      </w:r>
      <w:r w:rsidR="00006185">
        <w:rPr>
          <w:i/>
        </w:rPr>
        <w:t>orna</w:t>
      </w:r>
      <w:r w:rsidR="005B2DF8">
        <w:rPr>
          <w:i/>
        </w:rPr>
        <w:t xml:space="preserve"> 9</w:t>
      </w:r>
      <w:r w:rsidR="00006185">
        <w:rPr>
          <w:i/>
        </w:rPr>
        <w:t>-11</w:t>
      </w:r>
      <w:r w:rsidR="005B2DF8">
        <w:rPr>
          <w:i/>
        </w:rPr>
        <w:t xml:space="preserve"> förbereds av klassföreståndare och fylls</w:t>
      </w:r>
      <w:r w:rsidR="00006185">
        <w:rPr>
          <w:i/>
        </w:rPr>
        <w:t xml:space="preserve"> </w:t>
      </w:r>
      <w:r w:rsidR="005B2DF8">
        <w:rPr>
          <w:i/>
        </w:rPr>
        <w:t>i vid konferensen</w:t>
      </w:r>
    </w:p>
    <w:p w:rsidR="00846E0D" w:rsidRPr="00FB11E7" w:rsidRDefault="00846E0D" w:rsidP="00846E0D">
      <w:pPr>
        <w:rPr>
          <w:rFonts w:ascii="Franklin Gothic Medium Cond" w:hAnsi="Franklin Gothic Medium Cond" w:cs="Arial"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01"/>
      </w:tblGrid>
      <w:tr w:rsidR="00F263E6" w:rsidTr="00163E71">
        <w:tc>
          <w:tcPr>
            <w:tcW w:w="101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263E6" w:rsidRPr="00163E71" w:rsidRDefault="00F263E6" w:rsidP="00163E71">
            <w:pPr>
              <w:numPr>
                <w:ilvl w:val="0"/>
                <w:numId w:val="5"/>
              </w:numPr>
              <w:rPr>
                <w:b/>
              </w:rPr>
            </w:pPr>
            <w:r w:rsidRPr="00163E71">
              <w:rPr>
                <w:rFonts w:cs="Arial"/>
                <w:b/>
                <w:color w:val="000000"/>
                <w:sz w:val="24"/>
                <w:szCs w:val="24"/>
              </w:rPr>
              <w:t>Måluppfyllelse - Hur går det för våra elever?</w:t>
            </w:r>
          </w:p>
        </w:tc>
      </w:tr>
      <w:tr w:rsidR="00F263E6" w:rsidTr="00163E71">
        <w:tc>
          <w:tcPr>
            <w:tcW w:w="10101" w:type="dxa"/>
            <w:tcBorders>
              <w:bottom w:val="single" w:sz="4" w:space="0" w:color="auto"/>
            </w:tcBorders>
            <w:shd w:val="clear" w:color="auto" w:fill="auto"/>
          </w:tcPr>
          <w:p w:rsidR="00B833CD" w:rsidRDefault="00B833CD" w:rsidP="00163E71">
            <w:pPr>
              <w:ind w:left="720"/>
            </w:pPr>
          </w:p>
          <w:p w:rsidR="00F263E6" w:rsidRDefault="00F263E6" w:rsidP="005B2DF8"/>
        </w:tc>
      </w:tr>
      <w:tr w:rsidR="00F263E6" w:rsidTr="00163E71">
        <w:tc>
          <w:tcPr>
            <w:tcW w:w="10101" w:type="dxa"/>
            <w:tcBorders>
              <w:left w:val="nil"/>
              <w:right w:val="nil"/>
            </w:tcBorders>
            <w:shd w:val="clear" w:color="auto" w:fill="auto"/>
          </w:tcPr>
          <w:p w:rsidR="00F263E6" w:rsidRPr="00163E71" w:rsidRDefault="00F263E6" w:rsidP="00163E71">
            <w:pPr>
              <w:numPr>
                <w:ilvl w:val="0"/>
                <w:numId w:val="5"/>
              </w:numPr>
              <w:rPr>
                <w:b/>
              </w:rPr>
            </w:pPr>
            <w:r w:rsidRPr="00163E71">
              <w:rPr>
                <w:rFonts w:cs="Arial"/>
                <w:b/>
                <w:color w:val="000000"/>
                <w:sz w:val="24"/>
                <w:szCs w:val="24"/>
              </w:rPr>
              <w:t>Får eleverna det stöd de behöver?</w:t>
            </w:r>
          </w:p>
        </w:tc>
      </w:tr>
      <w:tr w:rsidR="00F263E6" w:rsidTr="00163E71">
        <w:tc>
          <w:tcPr>
            <w:tcW w:w="10101" w:type="dxa"/>
            <w:tcBorders>
              <w:bottom w:val="single" w:sz="4" w:space="0" w:color="auto"/>
            </w:tcBorders>
            <w:shd w:val="clear" w:color="auto" w:fill="auto"/>
          </w:tcPr>
          <w:p w:rsidR="00F263E6" w:rsidRDefault="00F263E6" w:rsidP="00163E71">
            <w:pPr>
              <w:ind w:left="720"/>
            </w:pPr>
          </w:p>
          <w:p w:rsidR="00F263E6" w:rsidRDefault="00F263E6" w:rsidP="005B2DF8"/>
        </w:tc>
      </w:tr>
      <w:tr w:rsidR="00F263E6" w:rsidTr="00163E71">
        <w:tc>
          <w:tcPr>
            <w:tcW w:w="10101" w:type="dxa"/>
            <w:tcBorders>
              <w:left w:val="nil"/>
              <w:right w:val="nil"/>
            </w:tcBorders>
            <w:shd w:val="clear" w:color="auto" w:fill="auto"/>
          </w:tcPr>
          <w:p w:rsidR="00F263E6" w:rsidRPr="00163E71" w:rsidRDefault="00F263E6" w:rsidP="00163E71">
            <w:pPr>
              <w:numPr>
                <w:ilvl w:val="0"/>
                <w:numId w:val="5"/>
              </w:numPr>
              <w:rPr>
                <w:b/>
              </w:rPr>
            </w:pPr>
            <w:r w:rsidRPr="00163E71">
              <w:rPr>
                <w:rFonts w:cs="Arial"/>
                <w:b/>
                <w:color w:val="000000"/>
                <w:sz w:val="24"/>
                <w:szCs w:val="24"/>
              </w:rPr>
              <w:t>Leder våra undervisningsmetoder till tillfredställande kunskapsresultat?</w:t>
            </w:r>
          </w:p>
        </w:tc>
      </w:tr>
      <w:tr w:rsidR="00F263E6" w:rsidTr="00163E71">
        <w:tc>
          <w:tcPr>
            <w:tcW w:w="10101" w:type="dxa"/>
            <w:tcBorders>
              <w:bottom w:val="single" w:sz="4" w:space="0" w:color="auto"/>
            </w:tcBorders>
            <w:shd w:val="clear" w:color="auto" w:fill="auto"/>
          </w:tcPr>
          <w:p w:rsidR="00F263E6" w:rsidRDefault="00F263E6" w:rsidP="00163E71">
            <w:pPr>
              <w:ind w:left="720"/>
            </w:pPr>
          </w:p>
          <w:p w:rsidR="00F263E6" w:rsidRDefault="00F263E6" w:rsidP="005B2DF8"/>
        </w:tc>
      </w:tr>
      <w:tr w:rsidR="00F263E6" w:rsidTr="00163E71">
        <w:tc>
          <w:tcPr>
            <w:tcW w:w="10101" w:type="dxa"/>
            <w:tcBorders>
              <w:left w:val="nil"/>
              <w:right w:val="nil"/>
            </w:tcBorders>
            <w:shd w:val="clear" w:color="auto" w:fill="auto"/>
          </w:tcPr>
          <w:p w:rsidR="00F263E6" w:rsidRPr="00163E71" w:rsidRDefault="00F263E6" w:rsidP="00163E71">
            <w:pPr>
              <w:numPr>
                <w:ilvl w:val="0"/>
                <w:numId w:val="5"/>
              </w:numPr>
              <w:rPr>
                <w:b/>
              </w:rPr>
            </w:pPr>
            <w:r w:rsidRPr="00163E71">
              <w:rPr>
                <w:rFonts w:cs="Arial"/>
                <w:b/>
                <w:color w:val="000000"/>
                <w:sz w:val="24"/>
                <w:szCs w:val="24"/>
              </w:rPr>
              <w:t xml:space="preserve">Har vi lyckats engagera föräldrarna i skolans uppdrag? </w:t>
            </w:r>
          </w:p>
        </w:tc>
      </w:tr>
      <w:tr w:rsidR="00F263E6" w:rsidTr="00163E71">
        <w:tc>
          <w:tcPr>
            <w:tcW w:w="10101" w:type="dxa"/>
            <w:tcBorders>
              <w:bottom w:val="single" w:sz="4" w:space="0" w:color="auto"/>
            </w:tcBorders>
            <w:shd w:val="clear" w:color="auto" w:fill="auto"/>
          </w:tcPr>
          <w:p w:rsidR="00F263E6" w:rsidRDefault="00F263E6" w:rsidP="00163E71">
            <w:pPr>
              <w:ind w:left="720"/>
            </w:pPr>
          </w:p>
          <w:p w:rsidR="00F263E6" w:rsidRDefault="00F263E6" w:rsidP="005B2DF8"/>
        </w:tc>
      </w:tr>
      <w:tr w:rsidR="00F263E6" w:rsidTr="00163E71">
        <w:tc>
          <w:tcPr>
            <w:tcW w:w="10101" w:type="dxa"/>
            <w:tcBorders>
              <w:left w:val="nil"/>
              <w:right w:val="nil"/>
            </w:tcBorders>
            <w:shd w:val="clear" w:color="auto" w:fill="auto"/>
          </w:tcPr>
          <w:p w:rsidR="00F263E6" w:rsidRPr="00163E71" w:rsidRDefault="00F263E6" w:rsidP="00163E71">
            <w:pPr>
              <w:numPr>
                <w:ilvl w:val="0"/>
                <w:numId w:val="5"/>
              </w:numPr>
              <w:rPr>
                <w:b/>
              </w:rPr>
            </w:pPr>
            <w:r w:rsidRPr="00163E71">
              <w:rPr>
                <w:rFonts w:cs="Arial"/>
                <w:b/>
                <w:color w:val="000000"/>
                <w:sz w:val="24"/>
                <w:szCs w:val="24"/>
              </w:rPr>
              <w:t>Känner eleve</w:t>
            </w:r>
            <w:r w:rsidR="00B833CD" w:rsidRPr="00163E71">
              <w:rPr>
                <w:rFonts w:cs="Arial"/>
                <w:b/>
                <w:color w:val="000000"/>
                <w:sz w:val="24"/>
                <w:szCs w:val="24"/>
              </w:rPr>
              <w:t>r</w:t>
            </w:r>
            <w:r w:rsidRPr="00163E71">
              <w:rPr>
                <w:rFonts w:cs="Arial"/>
                <w:b/>
                <w:color w:val="000000"/>
                <w:sz w:val="24"/>
                <w:szCs w:val="24"/>
              </w:rPr>
              <w:t>n</w:t>
            </w:r>
            <w:r w:rsidR="00B833CD" w:rsidRPr="00163E71">
              <w:rPr>
                <w:rFonts w:cs="Arial"/>
                <w:b/>
                <w:color w:val="000000"/>
                <w:sz w:val="24"/>
                <w:szCs w:val="24"/>
              </w:rPr>
              <w:t>a</w:t>
            </w:r>
            <w:r w:rsidRPr="00163E71">
              <w:rPr>
                <w:rFonts w:cs="Arial"/>
                <w:b/>
                <w:color w:val="000000"/>
                <w:sz w:val="24"/>
                <w:szCs w:val="24"/>
              </w:rPr>
              <w:t xml:space="preserve"> motivation för skolan?</w:t>
            </w:r>
          </w:p>
        </w:tc>
      </w:tr>
      <w:tr w:rsidR="00F263E6" w:rsidTr="00163E71">
        <w:tc>
          <w:tcPr>
            <w:tcW w:w="10101" w:type="dxa"/>
            <w:tcBorders>
              <w:bottom w:val="single" w:sz="4" w:space="0" w:color="auto"/>
            </w:tcBorders>
            <w:shd w:val="clear" w:color="auto" w:fill="auto"/>
          </w:tcPr>
          <w:p w:rsidR="00F263E6" w:rsidRDefault="00F263E6" w:rsidP="00163E71">
            <w:pPr>
              <w:ind w:left="720"/>
            </w:pPr>
          </w:p>
          <w:p w:rsidR="00AA2D43" w:rsidRDefault="00AA2D43" w:rsidP="00AA2D43"/>
        </w:tc>
      </w:tr>
      <w:tr w:rsidR="00F263E6" w:rsidTr="00163E71">
        <w:tc>
          <w:tcPr>
            <w:tcW w:w="10101" w:type="dxa"/>
            <w:tcBorders>
              <w:left w:val="nil"/>
              <w:right w:val="nil"/>
            </w:tcBorders>
            <w:shd w:val="clear" w:color="auto" w:fill="auto"/>
          </w:tcPr>
          <w:p w:rsidR="00F263E6" w:rsidRPr="00163E71" w:rsidRDefault="00F263E6" w:rsidP="00163E71">
            <w:pPr>
              <w:numPr>
                <w:ilvl w:val="0"/>
                <w:numId w:val="5"/>
              </w:numPr>
              <w:rPr>
                <w:b/>
              </w:rPr>
            </w:pPr>
            <w:r w:rsidRPr="00163E71">
              <w:rPr>
                <w:rFonts w:cs="Arial"/>
                <w:b/>
                <w:color w:val="000000"/>
                <w:sz w:val="24"/>
                <w:szCs w:val="24"/>
              </w:rPr>
              <w:t>Har eleve</w:t>
            </w:r>
            <w:r w:rsidR="00B833CD" w:rsidRPr="00163E71">
              <w:rPr>
                <w:rFonts w:cs="Arial"/>
                <w:b/>
                <w:color w:val="000000"/>
                <w:sz w:val="24"/>
                <w:szCs w:val="24"/>
              </w:rPr>
              <w:t>r</w:t>
            </w:r>
            <w:r w:rsidRPr="00163E71">
              <w:rPr>
                <w:rFonts w:cs="Arial"/>
                <w:b/>
                <w:color w:val="000000"/>
                <w:sz w:val="24"/>
                <w:szCs w:val="24"/>
              </w:rPr>
              <w:t>n</w:t>
            </w:r>
            <w:r w:rsidR="00B833CD" w:rsidRPr="00163E71">
              <w:rPr>
                <w:rFonts w:cs="Arial"/>
                <w:b/>
                <w:color w:val="000000"/>
                <w:sz w:val="24"/>
                <w:szCs w:val="24"/>
              </w:rPr>
              <w:t>a</w:t>
            </w:r>
            <w:r w:rsidRPr="00163E71">
              <w:rPr>
                <w:rFonts w:cs="Arial"/>
                <w:b/>
                <w:color w:val="000000"/>
                <w:sz w:val="24"/>
                <w:szCs w:val="24"/>
              </w:rPr>
              <w:t xml:space="preserve"> inflytande över sin utb.?</w:t>
            </w:r>
          </w:p>
        </w:tc>
      </w:tr>
      <w:tr w:rsidR="00F263E6" w:rsidTr="00163E71">
        <w:tc>
          <w:tcPr>
            <w:tcW w:w="10101" w:type="dxa"/>
            <w:tcBorders>
              <w:bottom w:val="single" w:sz="4" w:space="0" w:color="auto"/>
            </w:tcBorders>
            <w:shd w:val="clear" w:color="auto" w:fill="auto"/>
          </w:tcPr>
          <w:p w:rsidR="00F263E6" w:rsidRDefault="00F263E6" w:rsidP="00163E71">
            <w:pPr>
              <w:ind w:left="720"/>
            </w:pPr>
          </w:p>
          <w:p w:rsidR="00AA2D43" w:rsidRDefault="00AA2D43" w:rsidP="005B2DF8"/>
        </w:tc>
      </w:tr>
      <w:tr w:rsidR="00F263E6" w:rsidTr="00163E71">
        <w:tc>
          <w:tcPr>
            <w:tcW w:w="10101" w:type="dxa"/>
            <w:tcBorders>
              <w:left w:val="nil"/>
              <w:right w:val="nil"/>
            </w:tcBorders>
            <w:shd w:val="clear" w:color="auto" w:fill="auto"/>
          </w:tcPr>
          <w:p w:rsidR="00F263E6" w:rsidRPr="00163E71" w:rsidRDefault="00F263E6" w:rsidP="00163E71">
            <w:pPr>
              <w:numPr>
                <w:ilvl w:val="0"/>
                <w:numId w:val="5"/>
              </w:numPr>
              <w:rPr>
                <w:b/>
              </w:rPr>
            </w:pPr>
            <w:r w:rsidRPr="00163E71">
              <w:rPr>
                <w:rFonts w:cs="Arial"/>
                <w:b/>
                <w:color w:val="000000"/>
                <w:sz w:val="24"/>
                <w:szCs w:val="24"/>
              </w:rPr>
              <w:t xml:space="preserve">Kan </w:t>
            </w:r>
            <w:r w:rsidR="00B833CD" w:rsidRPr="00163E71">
              <w:rPr>
                <w:rFonts w:cs="Arial"/>
                <w:b/>
                <w:color w:val="000000"/>
                <w:sz w:val="24"/>
                <w:szCs w:val="24"/>
              </w:rPr>
              <w:t>eleverna</w:t>
            </w:r>
            <w:r w:rsidRPr="00163E71">
              <w:rPr>
                <w:rFonts w:cs="Arial"/>
                <w:b/>
                <w:color w:val="000000"/>
                <w:sz w:val="24"/>
                <w:szCs w:val="24"/>
              </w:rPr>
              <w:t xml:space="preserve"> bedöma sin egen insats?</w:t>
            </w:r>
          </w:p>
        </w:tc>
      </w:tr>
      <w:tr w:rsidR="00F263E6" w:rsidTr="00163E71">
        <w:tc>
          <w:tcPr>
            <w:tcW w:w="10101" w:type="dxa"/>
            <w:tcBorders>
              <w:bottom w:val="single" w:sz="4" w:space="0" w:color="auto"/>
            </w:tcBorders>
            <w:shd w:val="clear" w:color="auto" w:fill="auto"/>
          </w:tcPr>
          <w:p w:rsidR="00F263E6" w:rsidRDefault="00F263E6" w:rsidP="00163E71">
            <w:pPr>
              <w:ind w:left="720"/>
            </w:pPr>
          </w:p>
          <w:p w:rsidR="00AA2D43" w:rsidRDefault="00AA2D43" w:rsidP="005B2DF8"/>
        </w:tc>
      </w:tr>
      <w:tr w:rsidR="00F263E6" w:rsidTr="00163E71">
        <w:tc>
          <w:tcPr>
            <w:tcW w:w="10101" w:type="dxa"/>
            <w:tcBorders>
              <w:left w:val="nil"/>
              <w:right w:val="nil"/>
            </w:tcBorders>
            <w:shd w:val="clear" w:color="auto" w:fill="auto"/>
          </w:tcPr>
          <w:p w:rsidR="00F263E6" w:rsidRPr="00163E71" w:rsidRDefault="00F263E6" w:rsidP="00163E71">
            <w:pPr>
              <w:numPr>
                <w:ilvl w:val="0"/>
                <w:numId w:val="5"/>
              </w:numPr>
              <w:rPr>
                <w:b/>
              </w:rPr>
            </w:pPr>
            <w:r w:rsidRPr="00163E71">
              <w:rPr>
                <w:rFonts w:cs="Arial"/>
                <w:b/>
                <w:color w:val="000000"/>
                <w:sz w:val="24"/>
                <w:szCs w:val="24"/>
              </w:rPr>
              <w:t>Erbjuds eleve</w:t>
            </w:r>
            <w:r w:rsidR="00CD3731" w:rsidRPr="00163E71">
              <w:rPr>
                <w:rFonts w:cs="Arial"/>
                <w:b/>
                <w:color w:val="000000"/>
                <w:sz w:val="24"/>
                <w:szCs w:val="24"/>
              </w:rPr>
              <w:t>r</w:t>
            </w:r>
            <w:r w:rsidRPr="00163E71">
              <w:rPr>
                <w:rFonts w:cs="Arial"/>
                <w:b/>
                <w:color w:val="000000"/>
                <w:sz w:val="24"/>
                <w:szCs w:val="24"/>
              </w:rPr>
              <w:t>n</w:t>
            </w:r>
            <w:r w:rsidR="00CD3731" w:rsidRPr="00163E71">
              <w:rPr>
                <w:rFonts w:cs="Arial"/>
                <w:b/>
                <w:color w:val="000000"/>
                <w:sz w:val="24"/>
                <w:szCs w:val="24"/>
              </w:rPr>
              <w:t>a</w:t>
            </w:r>
            <w:r w:rsidRPr="00163E71">
              <w:rPr>
                <w:rFonts w:cs="Arial"/>
                <w:b/>
                <w:color w:val="000000"/>
                <w:sz w:val="24"/>
                <w:szCs w:val="24"/>
              </w:rPr>
              <w:t xml:space="preserve"> studiero?</w:t>
            </w:r>
          </w:p>
        </w:tc>
      </w:tr>
      <w:tr w:rsidR="00F263E6" w:rsidTr="00163E71">
        <w:tc>
          <w:tcPr>
            <w:tcW w:w="10101" w:type="dxa"/>
            <w:tcBorders>
              <w:bottom w:val="single" w:sz="4" w:space="0" w:color="auto"/>
            </w:tcBorders>
            <w:shd w:val="clear" w:color="auto" w:fill="auto"/>
          </w:tcPr>
          <w:p w:rsidR="00F263E6" w:rsidRDefault="00F263E6" w:rsidP="00AA2D43"/>
          <w:p w:rsidR="00F263E6" w:rsidRDefault="00F263E6" w:rsidP="005B2DF8"/>
        </w:tc>
      </w:tr>
      <w:tr w:rsidR="005B2DF8" w:rsidTr="00163E71">
        <w:tc>
          <w:tcPr>
            <w:tcW w:w="10101" w:type="dxa"/>
            <w:tcBorders>
              <w:left w:val="nil"/>
              <w:right w:val="nil"/>
            </w:tcBorders>
            <w:shd w:val="clear" w:color="auto" w:fill="auto"/>
          </w:tcPr>
          <w:p w:rsidR="005B2DF8" w:rsidRDefault="005B2DF8" w:rsidP="00163E71">
            <w:pPr>
              <w:numPr>
                <w:ilvl w:val="0"/>
                <w:numId w:val="5"/>
              </w:numPr>
            </w:pPr>
            <w:r w:rsidRPr="00163E71">
              <w:rPr>
                <w:b/>
              </w:rPr>
              <w:t>Åtgärder</w:t>
            </w:r>
          </w:p>
        </w:tc>
      </w:tr>
      <w:tr w:rsidR="005B2DF8" w:rsidTr="00163E71">
        <w:tc>
          <w:tcPr>
            <w:tcW w:w="10101" w:type="dxa"/>
            <w:tcBorders>
              <w:bottom w:val="single" w:sz="4" w:space="0" w:color="auto"/>
            </w:tcBorders>
            <w:shd w:val="clear" w:color="auto" w:fill="auto"/>
          </w:tcPr>
          <w:p w:rsidR="005B2DF8" w:rsidRPr="00163E71" w:rsidRDefault="005B2DF8" w:rsidP="00163E71">
            <w:pPr>
              <w:ind w:left="720"/>
              <w:rPr>
                <w:b/>
              </w:rPr>
            </w:pPr>
          </w:p>
          <w:p w:rsidR="00AA2D43" w:rsidRPr="00163E71" w:rsidRDefault="00AA2D43" w:rsidP="00AA2D43">
            <w:pPr>
              <w:rPr>
                <w:b/>
              </w:rPr>
            </w:pPr>
          </w:p>
        </w:tc>
      </w:tr>
      <w:tr w:rsidR="005B2DF8" w:rsidTr="00163E71">
        <w:tc>
          <w:tcPr>
            <w:tcW w:w="10101" w:type="dxa"/>
            <w:tcBorders>
              <w:left w:val="nil"/>
              <w:right w:val="nil"/>
            </w:tcBorders>
            <w:shd w:val="clear" w:color="auto" w:fill="auto"/>
          </w:tcPr>
          <w:p w:rsidR="005B2DF8" w:rsidRPr="00163E71" w:rsidRDefault="005B2DF8" w:rsidP="00163E71">
            <w:pPr>
              <w:numPr>
                <w:ilvl w:val="0"/>
                <w:numId w:val="5"/>
              </w:numPr>
              <w:rPr>
                <w:b/>
              </w:rPr>
            </w:pPr>
            <w:r w:rsidRPr="00163E71">
              <w:rPr>
                <w:b/>
              </w:rPr>
              <w:t>Övrigt</w:t>
            </w:r>
          </w:p>
        </w:tc>
      </w:tr>
      <w:tr w:rsidR="005B2DF8" w:rsidTr="00163E71">
        <w:tc>
          <w:tcPr>
            <w:tcW w:w="10101" w:type="dxa"/>
            <w:shd w:val="clear" w:color="auto" w:fill="auto"/>
          </w:tcPr>
          <w:p w:rsidR="005B2DF8" w:rsidRPr="00163E71" w:rsidRDefault="005B2DF8" w:rsidP="00163E71">
            <w:pPr>
              <w:ind w:left="720"/>
              <w:rPr>
                <w:b/>
              </w:rPr>
            </w:pPr>
          </w:p>
          <w:p w:rsidR="005B2DF8" w:rsidRPr="00163E71" w:rsidRDefault="005B2DF8" w:rsidP="00163E71">
            <w:pPr>
              <w:ind w:left="720"/>
              <w:rPr>
                <w:b/>
              </w:rPr>
            </w:pPr>
          </w:p>
        </w:tc>
      </w:tr>
    </w:tbl>
    <w:p w:rsidR="00B41AB0" w:rsidRDefault="00AA2D43" w:rsidP="005B2DF8">
      <w:r>
        <w:br/>
      </w:r>
    </w:p>
    <w:p w:rsidR="00B41AB0" w:rsidRDefault="00B41AB0" w:rsidP="00B41AB0">
      <w:pPr>
        <w:keepNext/>
        <w:spacing w:before="240" w:after="60"/>
        <w:outlineLvl w:val="1"/>
        <w:rPr>
          <w:rFonts w:cs="Arial"/>
          <w:b/>
          <w:bCs/>
          <w:i/>
          <w:iCs/>
          <w:sz w:val="28"/>
          <w:szCs w:val="28"/>
        </w:rPr>
      </w:pPr>
      <w:r>
        <w:br w:type="page"/>
      </w:r>
      <w:r>
        <w:lastRenderedPageBreak/>
        <w:br/>
      </w:r>
      <w:r>
        <w:rPr>
          <w:rFonts w:cs="Arial"/>
          <w:b/>
          <w:bCs/>
          <w:i/>
          <w:iCs/>
          <w:sz w:val="28"/>
          <w:szCs w:val="28"/>
        </w:rPr>
        <w:t xml:space="preserve">Klasskonferensprotokoll för klass 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4"/>
        <w:gridCol w:w="619"/>
        <w:gridCol w:w="604"/>
        <w:gridCol w:w="618"/>
        <w:gridCol w:w="603"/>
        <w:gridCol w:w="546"/>
        <w:gridCol w:w="603"/>
        <w:gridCol w:w="618"/>
        <w:gridCol w:w="618"/>
        <w:gridCol w:w="603"/>
        <w:gridCol w:w="546"/>
        <w:gridCol w:w="603"/>
        <w:gridCol w:w="618"/>
        <w:gridCol w:w="603"/>
        <w:gridCol w:w="618"/>
        <w:gridCol w:w="603"/>
        <w:gridCol w:w="546"/>
      </w:tblGrid>
      <w:tr w:rsidR="00163E71" w:rsidRPr="002D3DCB" w:rsidTr="00163E71">
        <w:trPr>
          <w:trHeight w:val="401"/>
        </w:trPr>
        <w:tc>
          <w:tcPr>
            <w:tcW w:w="604" w:type="dxa"/>
            <w:shd w:val="clear" w:color="auto" w:fill="auto"/>
          </w:tcPr>
          <w:p w:rsidR="00B41AB0" w:rsidRPr="00163E71" w:rsidRDefault="00B41AB0" w:rsidP="00163E71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7a</w:t>
            </w:r>
          </w:p>
        </w:tc>
        <w:tc>
          <w:tcPr>
            <w:tcW w:w="619" w:type="dxa"/>
            <w:shd w:val="clear" w:color="auto" w:fill="auto"/>
          </w:tcPr>
          <w:p w:rsidR="00B41AB0" w:rsidRPr="00163E71" w:rsidRDefault="00B41AB0" w:rsidP="00163E71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7b</w:t>
            </w:r>
          </w:p>
        </w:tc>
        <w:tc>
          <w:tcPr>
            <w:tcW w:w="604" w:type="dxa"/>
            <w:shd w:val="clear" w:color="auto" w:fill="auto"/>
          </w:tcPr>
          <w:p w:rsidR="00B41AB0" w:rsidRPr="00163E71" w:rsidRDefault="00B41AB0" w:rsidP="00163E71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7c</w:t>
            </w:r>
          </w:p>
        </w:tc>
        <w:tc>
          <w:tcPr>
            <w:tcW w:w="618" w:type="dxa"/>
            <w:shd w:val="clear" w:color="auto" w:fill="auto"/>
          </w:tcPr>
          <w:p w:rsidR="00B41AB0" w:rsidRPr="00163E71" w:rsidRDefault="00B41AB0" w:rsidP="00163E71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7d</w:t>
            </w:r>
          </w:p>
        </w:tc>
        <w:tc>
          <w:tcPr>
            <w:tcW w:w="603" w:type="dxa"/>
            <w:shd w:val="clear" w:color="auto" w:fill="auto"/>
          </w:tcPr>
          <w:p w:rsidR="00B41AB0" w:rsidRPr="00163E71" w:rsidRDefault="00B41AB0" w:rsidP="00163E71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7e</w:t>
            </w:r>
          </w:p>
        </w:tc>
        <w:tc>
          <w:tcPr>
            <w:tcW w:w="546" w:type="dxa"/>
            <w:shd w:val="clear" w:color="auto" w:fill="auto"/>
          </w:tcPr>
          <w:p w:rsidR="00B41AB0" w:rsidRPr="00163E71" w:rsidRDefault="00B41AB0" w:rsidP="00163E71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7f</w:t>
            </w:r>
          </w:p>
        </w:tc>
        <w:tc>
          <w:tcPr>
            <w:tcW w:w="603" w:type="dxa"/>
            <w:shd w:val="clear" w:color="auto" w:fill="auto"/>
          </w:tcPr>
          <w:p w:rsidR="00B41AB0" w:rsidRPr="00163E71" w:rsidRDefault="00B41AB0" w:rsidP="00163E71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8a</w:t>
            </w:r>
          </w:p>
        </w:tc>
        <w:tc>
          <w:tcPr>
            <w:tcW w:w="618" w:type="dxa"/>
            <w:shd w:val="clear" w:color="auto" w:fill="auto"/>
          </w:tcPr>
          <w:p w:rsidR="00B41AB0" w:rsidRPr="00163E71" w:rsidRDefault="00B41AB0" w:rsidP="00163E71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8b</w:t>
            </w:r>
          </w:p>
        </w:tc>
        <w:tc>
          <w:tcPr>
            <w:tcW w:w="618" w:type="dxa"/>
            <w:shd w:val="clear" w:color="auto" w:fill="auto"/>
          </w:tcPr>
          <w:p w:rsidR="00B41AB0" w:rsidRPr="00163E71" w:rsidRDefault="00B41AB0" w:rsidP="00163E71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8d</w:t>
            </w:r>
          </w:p>
        </w:tc>
        <w:tc>
          <w:tcPr>
            <w:tcW w:w="603" w:type="dxa"/>
            <w:shd w:val="clear" w:color="auto" w:fill="auto"/>
          </w:tcPr>
          <w:p w:rsidR="00B41AB0" w:rsidRPr="00163E71" w:rsidRDefault="00B41AB0" w:rsidP="00163E71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8e</w:t>
            </w:r>
          </w:p>
        </w:tc>
        <w:tc>
          <w:tcPr>
            <w:tcW w:w="546" w:type="dxa"/>
            <w:shd w:val="clear" w:color="auto" w:fill="auto"/>
          </w:tcPr>
          <w:p w:rsidR="00B41AB0" w:rsidRPr="00163E71" w:rsidRDefault="00B41AB0" w:rsidP="00163E71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8f</w:t>
            </w:r>
          </w:p>
        </w:tc>
        <w:tc>
          <w:tcPr>
            <w:tcW w:w="603" w:type="dxa"/>
            <w:shd w:val="clear" w:color="auto" w:fill="auto"/>
          </w:tcPr>
          <w:p w:rsidR="00B41AB0" w:rsidRPr="00163E71" w:rsidRDefault="00B41AB0" w:rsidP="00163E71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9a</w:t>
            </w:r>
          </w:p>
        </w:tc>
        <w:tc>
          <w:tcPr>
            <w:tcW w:w="618" w:type="dxa"/>
            <w:shd w:val="clear" w:color="auto" w:fill="auto"/>
          </w:tcPr>
          <w:p w:rsidR="00B41AB0" w:rsidRPr="00163E71" w:rsidRDefault="00B41AB0" w:rsidP="00163E71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9b</w:t>
            </w:r>
          </w:p>
        </w:tc>
        <w:tc>
          <w:tcPr>
            <w:tcW w:w="603" w:type="dxa"/>
            <w:shd w:val="clear" w:color="auto" w:fill="auto"/>
          </w:tcPr>
          <w:p w:rsidR="00B41AB0" w:rsidRPr="00163E71" w:rsidRDefault="00B41AB0" w:rsidP="00163E71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9c</w:t>
            </w:r>
          </w:p>
        </w:tc>
        <w:tc>
          <w:tcPr>
            <w:tcW w:w="618" w:type="dxa"/>
            <w:shd w:val="clear" w:color="auto" w:fill="auto"/>
          </w:tcPr>
          <w:p w:rsidR="00B41AB0" w:rsidRPr="00163E71" w:rsidRDefault="00B41AB0" w:rsidP="00163E71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9d</w:t>
            </w:r>
          </w:p>
        </w:tc>
        <w:tc>
          <w:tcPr>
            <w:tcW w:w="603" w:type="dxa"/>
            <w:shd w:val="clear" w:color="auto" w:fill="auto"/>
          </w:tcPr>
          <w:p w:rsidR="00B41AB0" w:rsidRPr="00163E71" w:rsidRDefault="00B41AB0" w:rsidP="00163E71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9e</w:t>
            </w:r>
          </w:p>
        </w:tc>
        <w:tc>
          <w:tcPr>
            <w:tcW w:w="546" w:type="dxa"/>
            <w:shd w:val="clear" w:color="auto" w:fill="auto"/>
          </w:tcPr>
          <w:p w:rsidR="00B41AB0" w:rsidRPr="00163E71" w:rsidRDefault="00B41AB0" w:rsidP="00163E71">
            <w:pPr>
              <w:keepNext/>
              <w:spacing w:before="240" w:after="60"/>
              <w:outlineLvl w:val="1"/>
              <w:rPr>
                <w:rFonts w:cs="Arial"/>
                <w:b/>
                <w:bCs/>
                <w:i/>
                <w:iCs/>
                <w:sz w:val="20"/>
              </w:rPr>
            </w:pPr>
            <w:r w:rsidRPr="00163E71">
              <w:rPr>
                <w:rFonts w:cs="Arial"/>
                <w:b/>
                <w:bCs/>
                <w:i/>
                <w:iCs/>
                <w:sz w:val="20"/>
              </w:rPr>
              <w:t>9f</w:t>
            </w:r>
          </w:p>
        </w:tc>
      </w:tr>
    </w:tbl>
    <w:p w:rsidR="00AA2D43" w:rsidRPr="00AA2D43" w:rsidRDefault="00AA2D43" w:rsidP="00B41AB0">
      <w:pPr>
        <w:rPr>
          <w:rFonts w:cs="Arial"/>
          <w:b/>
          <w:color w:val="000000"/>
          <w:sz w:val="24"/>
          <w:szCs w:val="24"/>
        </w:rPr>
      </w:pPr>
      <w:r>
        <w:br/>
      </w:r>
      <w:r w:rsidRPr="00AA2D43">
        <w:rPr>
          <w:rFonts w:cs="Arial"/>
          <w:b/>
          <w:color w:val="000000"/>
          <w:sz w:val="24"/>
          <w:szCs w:val="24"/>
        </w:rPr>
        <w:t>Enskild</w:t>
      </w:r>
      <w:r w:rsidR="005C2F34">
        <w:rPr>
          <w:rFonts w:cs="Arial"/>
          <w:b/>
          <w:color w:val="000000"/>
          <w:sz w:val="24"/>
          <w:szCs w:val="24"/>
        </w:rPr>
        <w:t>a</w:t>
      </w:r>
      <w:r w:rsidRPr="00AA2D43">
        <w:rPr>
          <w:rFonts w:cs="Arial"/>
          <w:b/>
          <w:color w:val="000000"/>
          <w:sz w:val="24"/>
          <w:szCs w:val="24"/>
        </w:rPr>
        <w:t xml:space="preserve"> elev</w:t>
      </w:r>
      <w:r w:rsidR="005C2F34">
        <w:rPr>
          <w:rFonts w:cs="Arial"/>
          <w:b/>
          <w:color w:val="000000"/>
          <w:sz w:val="24"/>
          <w:szCs w:val="24"/>
        </w:rPr>
        <w:t>er</w:t>
      </w:r>
      <w:r w:rsidRPr="00AA2D43">
        <w:rPr>
          <w:rFonts w:cs="Arial"/>
          <w:b/>
          <w:color w:val="000000"/>
          <w:sz w:val="24"/>
          <w:szCs w:val="24"/>
        </w:rPr>
        <w:t>s studiesituation</w:t>
      </w:r>
    </w:p>
    <w:p w:rsidR="00AA2D43" w:rsidRDefault="00AA2D43" w:rsidP="005B2DF8"/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3969"/>
        <w:gridCol w:w="3686"/>
      </w:tblGrid>
      <w:tr w:rsidR="00163E71" w:rsidTr="00AB3ECB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C6D9F1"/>
          </w:tcPr>
          <w:p w:rsidR="00AA2D43" w:rsidRPr="00163E71" w:rsidRDefault="00AA2D43" w:rsidP="005B2DF8">
            <w:pPr>
              <w:rPr>
                <w:b/>
              </w:rPr>
            </w:pPr>
            <w:r w:rsidRPr="00163E71">
              <w:rPr>
                <w:b/>
              </w:rPr>
              <w:t>Elev</w:t>
            </w:r>
          </w:p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C6D9F1"/>
          </w:tcPr>
          <w:p w:rsidR="00AA2D43" w:rsidRPr="00163E71" w:rsidRDefault="00AA2D43" w:rsidP="005B2DF8">
            <w:pPr>
              <w:rPr>
                <w:b/>
              </w:rPr>
            </w:pPr>
            <w:r w:rsidRPr="00163E71">
              <w:rPr>
                <w:b/>
              </w:rPr>
              <w:t>Skolsituation</w:t>
            </w:r>
          </w:p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C6D9F1"/>
          </w:tcPr>
          <w:p w:rsidR="00AA2D43" w:rsidRPr="00163E71" w:rsidRDefault="00AA2D43" w:rsidP="005B2DF8">
            <w:pPr>
              <w:rPr>
                <w:b/>
              </w:rPr>
            </w:pPr>
            <w:r w:rsidRPr="00163E71">
              <w:rPr>
                <w:b/>
              </w:rPr>
              <w:t>Åtgärder</w:t>
            </w:r>
          </w:p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777D0B" w:rsidP="00777D0B">
            <w:r>
              <w:t xml:space="preserve"> </w:t>
            </w:r>
          </w:p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  <w:tr w:rsidR="00163E71" w:rsidTr="00163E71">
        <w:tc>
          <w:tcPr>
            <w:tcW w:w="2552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969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  <w:tc>
          <w:tcPr>
            <w:tcW w:w="3686" w:type="dxa"/>
            <w:tcBorders>
              <w:top w:val="single" w:sz="4" w:space="0" w:color="DDD9C3"/>
              <w:left w:val="single" w:sz="4" w:space="0" w:color="DDD9C3"/>
              <w:bottom w:val="single" w:sz="4" w:space="0" w:color="DDD9C3"/>
              <w:right w:val="single" w:sz="4" w:space="0" w:color="DDD9C3"/>
            </w:tcBorders>
            <w:shd w:val="clear" w:color="auto" w:fill="auto"/>
          </w:tcPr>
          <w:p w:rsidR="00AA2D43" w:rsidRDefault="00AA2D43" w:rsidP="005B2DF8"/>
        </w:tc>
      </w:tr>
    </w:tbl>
    <w:p w:rsidR="00AA2D43" w:rsidRDefault="00AA2D43" w:rsidP="005B2DF8"/>
    <w:p w:rsidR="00AA2D43" w:rsidRDefault="00AA2D43" w:rsidP="005B2DF8"/>
    <w:p w:rsidR="00AA2D43" w:rsidRPr="00846E0D" w:rsidRDefault="00AA2D43" w:rsidP="005B2DF8"/>
    <w:sectPr w:rsidR="00AA2D43" w:rsidRPr="00846E0D" w:rsidSect="00EE57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707" w:bottom="1417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ECB" w:rsidRDefault="00AB3ECB">
      <w:r>
        <w:separator/>
      </w:r>
    </w:p>
  </w:endnote>
  <w:endnote w:type="continuationSeparator" w:id="0">
    <w:p w:rsidR="00AB3ECB" w:rsidRDefault="00AB3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CAD" w:rsidRDefault="00434CAD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DF8" w:rsidRPr="004457F9" w:rsidRDefault="00AB3ECB" w:rsidP="00D1473A">
    <w:pPr>
      <w:pStyle w:val="Sidfot"/>
      <w:tabs>
        <w:tab w:val="clear" w:pos="4536"/>
        <w:tab w:val="clear" w:pos="9072"/>
        <w:tab w:val="left" w:pos="2268"/>
        <w:tab w:val="left" w:pos="4111"/>
        <w:tab w:val="left" w:pos="6237"/>
      </w:tabs>
      <w:spacing w:before="120"/>
      <w:ind w:left="-851" w:right="-902"/>
      <w:rPr>
        <w:rFonts w:cs="Arial"/>
        <w:sz w:val="16"/>
        <w:szCs w:val="16"/>
        <w:lang w:val="de-DE"/>
      </w:rPr>
    </w:pPr>
    <w:r>
      <w:rPr>
        <w:rFonts w:cs="Arial"/>
        <w:b/>
        <w:noProof/>
      </w:rPr>
      <w:pict>
        <v:line id="_x0000_s2053" style="position:absolute;left:0;text-align:left;z-index:1" from="-47.25pt,-3.5pt" to="421pt,-3.5pt" strokecolor="gray" strokeweight=".25pt"/>
      </w:pict>
    </w:r>
    <w:r w:rsidR="00434CAD">
      <w:rPr>
        <w:rFonts w:cs="Arial"/>
        <w:b/>
        <w:lang w:val="de-DE"/>
      </w:rPr>
      <w:t>Högavångsskolan</w:t>
    </w:r>
    <w:r w:rsidR="005B2DF8" w:rsidRPr="00543AFF">
      <w:rPr>
        <w:rFonts w:cs="Arial"/>
        <w:b/>
        <w:lang w:val="de-DE"/>
      </w:rPr>
      <w:tab/>
    </w:r>
    <w:r w:rsidR="005B2DF8" w:rsidRPr="00543AFF">
      <w:rPr>
        <w:rFonts w:cs="Arial"/>
        <w:sz w:val="16"/>
        <w:szCs w:val="16"/>
        <w:lang w:val="de-DE"/>
      </w:rPr>
      <w:t>Box</w:t>
    </w:r>
    <w:r w:rsidR="005B2DF8">
      <w:rPr>
        <w:rFonts w:cs="Arial"/>
        <w:sz w:val="16"/>
        <w:szCs w:val="16"/>
        <w:lang w:val="de-DE"/>
      </w:rPr>
      <w:t xml:space="preserve"> 304</w:t>
    </w:r>
    <w:r w:rsidR="005B2DF8">
      <w:rPr>
        <w:rFonts w:cs="Arial"/>
        <w:sz w:val="16"/>
        <w:szCs w:val="16"/>
        <w:lang w:val="de-DE"/>
      </w:rPr>
      <w:tab/>
      <w:t>Tel. 0454-930 00</w:t>
    </w:r>
    <w:r w:rsidR="005B2DF8">
      <w:rPr>
        <w:rFonts w:cs="Arial"/>
        <w:sz w:val="16"/>
        <w:szCs w:val="16"/>
        <w:lang w:val="de-DE"/>
      </w:rPr>
      <w:tab/>
      <w:t>E-post:</w:t>
    </w:r>
    <w:r w:rsidR="005B2DF8" w:rsidRPr="00543AFF">
      <w:rPr>
        <w:rFonts w:cs="Arial"/>
        <w:sz w:val="16"/>
        <w:szCs w:val="16"/>
        <w:lang w:val="de-DE"/>
      </w:rPr>
      <w:t xml:space="preserve"> </w:t>
    </w:r>
    <w:r w:rsidR="00434CAD">
      <w:rPr>
        <w:rFonts w:cs="Arial"/>
        <w:sz w:val="16"/>
        <w:szCs w:val="16"/>
        <w:lang w:val="de-DE"/>
      </w:rPr>
      <w:t>hogavangsskolan@olofstrom.se</w:t>
    </w:r>
  </w:p>
  <w:p w:rsidR="005B2DF8" w:rsidRDefault="005B2DF8" w:rsidP="00E4600C">
    <w:pPr>
      <w:pStyle w:val="Sidfot"/>
      <w:tabs>
        <w:tab w:val="clear" w:pos="4536"/>
        <w:tab w:val="clear" w:pos="9072"/>
        <w:tab w:val="left" w:pos="2268"/>
        <w:tab w:val="left" w:pos="4111"/>
        <w:tab w:val="left" w:pos="6237"/>
      </w:tabs>
      <w:ind w:left="-1560" w:right="-902"/>
      <w:rPr>
        <w:rFonts w:cs="Arial"/>
        <w:sz w:val="16"/>
        <w:szCs w:val="16"/>
      </w:rPr>
    </w:pPr>
    <w:r>
      <w:rPr>
        <w:rFonts w:cs="Arial"/>
        <w:sz w:val="16"/>
        <w:szCs w:val="16"/>
        <w:lang w:val="de-DE"/>
      </w:rPr>
      <w:t xml:space="preserve">                </w:t>
    </w:r>
    <w:r w:rsidRPr="004457F9">
      <w:rPr>
        <w:rFonts w:cs="Arial"/>
        <w:sz w:val="16"/>
        <w:szCs w:val="16"/>
        <w:lang w:val="de-DE"/>
      </w:rPr>
      <w:tab/>
    </w:r>
    <w:r>
      <w:rPr>
        <w:rFonts w:cs="Arial"/>
        <w:sz w:val="16"/>
        <w:szCs w:val="16"/>
      </w:rPr>
      <w:t>293 24 Olofström</w:t>
    </w:r>
    <w:r>
      <w:rPr>
        <w:rFonts w:cs="Arial"/>
        <w:sz w:val="16"/>
        <w:szCs w:val="16"/>
      </w:rPr>
      <w:tab/>
    </w:r>
    <w:r w:rsidRPr="00543AFF">
      <w:rPr>
        <w:rFonts w:cs="Arial"/>
        <w:sz w:val="16"/>
        <w:szCs w:val="16"/>
      </w:rPr>
      <w:tab/>
      <w:t xml:space="preserve">Hemsida: </w:t>
    </w:r>
    <w:hyperlink r:id="rId1" w:history="1">
      <w:r w:rsidRPr="00131712">
        <w:rPr>
          <w:rStyle w:val="Hyperlnk"/>
          <w:rFonts w:cs="Arial"/>
          <w:sz w:val="16"/>
          <w:szCs w:val="16"/>
        </w:rPr>
        <w:t>www.olofstrom.se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CAD" w:rsidRDefault="00434CAD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ECB" w:rsidRDefault="00AB3ECB">
      <w:r>
        <w:separator/>
      </w:r>
    </w:p>
  </w:footnote>
  <w:footnote w:type="continuationSeparator" w:id="0">
    <w:p w:rsidR="00AB3ECB" w:rsidRDefault="00AB3E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CAD" w:rsidRDefault="00434CAD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DF8" w:rsidRDefault="00AB3ECB" w:rsidP="006D02C2">
    <w:pPr>
      <w:pStyle w:val="Sidhuvud"/>
      <w:tabs>
        <w:tab w:val="clear" w:pos="4536"/>
        <w:tab w:val="right" w:pos="7320"/>
      </w:tabs>
      <w:ind w:right="-1701"/>
      <w:jc w:val="both"/>
      <w:rPr>
        <w:rStyle w:val="Sidnummer"/>
        <w:sz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left:0;text-align:left;margin-left:-5.75pt;margin-top:1.7pt;width:159.75pt;height:34.5pt;z-index:2">
          <v:imagedata r:id="rId1" o:title="OFM_LOGO_sv"/>
        </v:shape>
      </w:pict>
    </w:r>
    <w:r w:rsidR="005B2DF8">
      <w:tab/>
    </w:r>
    <w:r w:rsidR="005B2DF8">
      <w:tab/>
    </w:r>
    <w:r w:rsidR="005B2DF8">
      <w:rPr>
        <w:sz w:val="20"/>
      </w:rPr>
      <w:tab/>
    </w:r>
  </w:p>
  <w:p w:rsidR="005B2DF8" w:rsidRDefault="005B2DF8" w:rsidP="002D3DCB">
    <w:pPr>
      <w:pStyle w:val="Sidhuvud"/>
      <w:tabs>
        <w:tab w:val="clear" w:pos="4536"/>
        <w:tab w:val="left" w:pos="4820"/>
      </w:tabs>
      <w:ind w:right="-1701"/>
      <w:jc w:val="both"/>
      <w:rPr>
        <w:rStyle w:val="Sidnummer"/>
        <w:sz w:val="20"/>
      </w:rPr>
    </w:pPr>
    <w:r>
      <w:rPr>
        <w:rStyle w:val="Sidnummer"/>
        <w:sz w:val="20"/>
      </w:rPr>
      <w:tab/>
      <w:t>KLASSKONFERENS</w:t>
    </w:r>
  </w:p>
  <w:p w:rsidR="005B2DF8" w:rsidRDefault="005B2DF8" w:rsidP="004D57AB">
    <w:pPr>
      <w:pStyle w:val="Sidhuvud"/>
      <w:tabs>
        <w:tab w:val="clear" w:pos="4536"/>
        <w:tab w:val="left" w:pos="4820"/>
      </w:tabs>
      <w:ind w:right="-1701"/>
      <w:jc w:val="both"/>
      <w:rPr>
        <w:rStyle w:val="Sidnummer"/>
        <w:sz w:val="20"/>
      </w:rPr>
    </w:pPr>
    <w:r>
      <w:rPr>
        <w:rStyle w:val="Sidnummer"/>
        <w:sz w:val="20"/>
      </w:rPr>
      <w:tab/>
    </w:r>
    <w:r>
      <w:rPr>
        <w:rStyle w:val="Sidnummer"/>
        <w:sz w:val="20"/>
      </w:rPr>
      <w:tab/>
    </w:r>
    <w:r w:rsidRPr="004F4765">
      <w:rPr>
        <w:rStyle w:val="Sidnummer"/>
        <w:sz w:val="20"/>
      </w:rPr>
      <w:fldChar w:fldCharType="begin"/>
    </w:r>
    <w:r w:rsidRPr="004F4765">
      <w:rPr>
        <w:rStyle w:val="Sidnummer"/>
        <w:sz w:val="20"/>
      </w:rPr>
      <w:instrText xml:space="preserve"> PAGE </w:instrText>
    </w:r>
    <w:r w:rsidRPr="004F4765">
      <w:rPr>
        <w:rStyle w:val="Sidnummer"/>
        <w:sz w:val="20"/>
      </w:rPr>
      <w:fldChar w:fldCharType="separate"/>
    </w:r>
    <w:r w:rsidR="00BC4B77">
      <w:rPr>
        <w:rStyle w:val="Sidnummer"/>
        <w:noProof/>
        <w:sz w:val="20"/>
      </w:rPr>
      <w:t>1</w:t>
    </w:r>
    <w:r w:rsidRPr="004F4765">
      <w:rPr>
        <w:rStyle w:val="Sidnummer"/>
        <w:sz w:val="20"/>
      </w:rPr>
      <w:fldChar w:fldCharType="end"/>
    </w:r>
    <w:r w:rsidRPr="00E135B4">
      <w:rPr>
        <w:rStyle w:val="Sidnummer"/>
        <w:sz w:val="20"/>
      </w:rPr>
      <w:t>(</w:t>
    </w:r>
    <w:r w:rsidRPr="00E135B4">
      <w:rPr>
        <w:rStyle w:val="Sidnummer"/>
        <w:sz w:val="20"/>
      </w:rPr>
      <w:fldChar w:fldCharType="begin"/>
    </w:r>
    <w:r w:rsidRPr="00E135B4">
      <w:rPr>
        <w:rStyle w:val="Sidnummer"/>
        <w:sz w:val="20"/>
      </w:rPr>
      <w:instrText xml:space="preserve"> NUMPAGES </w:instrText>
    </w:r>
    <w:r w:rsidRPr="00E135B4">
      <w:rPr>
        <w:rStyle w:val="Sidnummer"/>
        <w:sz w:val="20"/>
      </w:rPr>
      <w:fldChar w:fldCharType="separate"/>
    </w:r>
    <w:r w:rsidR="00BC4B77">
      <w:rPr>
        <w:rStyle w:val="Sidnummer"/>
        <w:noProof/>
        <w:sz w:val="20"/>
      </w:rPr>
      <w:t>2</w:t>
    </w:r>
    <w:r w:rsidRPr="00E135B4">
      <w:rPr>
        <w:rStyle w:val="Sidnummer"/>
        <w:sz w:val="20"/>
      </w:rPr>
      <w:fldChar w:fldCharType="end"/>
    </w:r>
    <w:r w:rsidRPr="00E135B4">
      <w:rPr>
        <w:rStyle w:val="Sidnummer"/>
        <w:sz w:val="20"/>
      </w:rPr>
      <w:t>)</w:t>
    </w:r>
  </w:p>
  <w:p w:rsidR="005B2DF8" w:rsidRDefault="005B2DF8" w:rsidP="00E31542">
    <w:pPr>
      <w:pStyle w:val="Sidhuvud"/>
      <w:tabs>
        <w:tab w:val="clear" w:pos="4536"/>
        <w:tab w:val="left" w:pos="5640"/>
      </w:tabs>
      <w:ind w:right="-1701"/>
      <w:jc w:val="both"/>
      <w:rPr>
        <w:rStyle w:val="Sidnummer"/>
        <w:sz w:val="20"/>
      </w:rPr>
    </w:pPr>
  </w:p>
  <w:p w:rsidR="005B2DF8" w:rsidRPr="004F4765" w:rsidRDefault="005B2DF8" w:rsidP="00846E0D">
    <w:pPr>
      <w:pStyle w:val="Sidhuvud"/>
      <w:tabs>
        <w:tab w:val="clear" w:pos="4536"/>
        <w:tab w:val="left" w:pos="4820"/>
      </w:tabs>
      <w:ind w:left="-993" w:right="-1701"/>
      <w:jc w:val="both"/>
      <w:rPr>
        <w:sz w:val="20"/>
      </w:rPr>
    </w:pPr>
    <w:r>
      <w:rPr>
        <w:rStyle w:val="Sidnummer"/>
      </w:rPr>
      <w:t xml:space="preserve">               Högavångsskolan</w:t>
    </w:r>
    <w:r>
      <w:rPr>
        <w:rStyle w:val="Sidnummer"/>
        <w:sz w:val="20"/>
      </w:rPr>
      <w:tab/>
      <w:t>Datum:</w:t>
    </w:r>
    <w:r>
      <w:rPr>
        <w:rStyle w:val="Sidnummer"/>
        <w:sz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CAD" w:rsidRDefault="00434CAD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25FFA"/>
    <w:multiLevelType w:val="hybridMultilevel"/>
    <w:tmpl w:val="6986B08C"/>
    <w:lvl w:ilvl="0" w:tplc="ED74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D7A55"/>
    <w:multiLevelType w:val="hybridMultilevel"/>
    <w:tmpl w:val="C4E4E968"/>
    <w:lvl w:ilvl="0" w:tplc="ED74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31FEC"/>
    <w:multiLevelType w:val="hybridMultilevel"/>
    <w:tmpl w:val="CC2EBB7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22411"/>
    <w:multiLevelType w:val="hybridMultilevel"/>
    <w:tmpl w:val="B3DCA228"/>
    <w:lvl w:ilvl="0" w:tplc="ED74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CE7A9E"/>
    <w:multiLevelType w:val="hybridMultilevel"/>
    <w:tmpl w:val="B8984AF6"/>
    <w:lvl w:ilvl="0" w:tplc="ED74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6E0D"/>
    <w:rsid w:val="00001076"/>
    <w:rsid w:val="00006185"/>
    <w:rsid w:val="00062F84"/>
    <w:rsid w:val="00070662"/>
    <w:rsid w:val="000C3D0D"/>
    <w:rsid w:val="000E3771"/>
    <w:rsid w:val="000E39CD"/>
    <w:rsid w:val="00161EF2"/>
    <w:rsid w:val="00163E71"/>
    <w:rsid w:val="0019634A"/>
    <w:rsid w:val="001A64A7"/>
    <w:rsid w:val="001B276E"/>
    <w:rsid w:val="002479B9"/>
    <w:rsid w:val="002C48C6"/>
    <w:rsid w:val="002D3596"/>
    <w:rsid w:val="002D3BF8"/>
    <w:rsid w:val="002D3DCB"/>
    <w:rsid w:val="003262C0"/>
    <w:rsid w:val="003615D4"/>
    <w:rsid w:val="00373E06"/>
    <w:rsid w:val="003D5C8E"/>
    <w:rsid w:val="003F172D"/>
    <w:rsid w:val="003F4807"/>
    <w:rsid w:val="00403E78"/>
    <w:rsid w:val="00423556"/>
    <w:rsid w:val="00434CAD"/>
    <w:rsid w:val="004457F9"/>
    <w:rsid w:val="00473682"/>
    <w:rsid w:val="00475E1D"/>
    <w:rsid w:val="004D41A5"/>
    <w:rsid w:val="004D491E"/>
    <w:rsid w:val="004D57AB"/>
    <w:rsid w:val="004D7353"/>
    <w:rsid w:val="004E5FD9"/>
    <w:rsid w:val="004F4765"/>
    <w:rsid w:val="005311DA"/>
    <w:rsid w:val="00543AFF"/>
    <w:rsid w:val="0056438D"/>
    <w:rsid w:val="005A5760"/>
    <w:rsid w:val="005B2DF8"/>
    <w:rsid w:val="005C2F34"/>
    <w:rsid w:val="00661E72"/>
    <w:rsid w:val="006A37FD"/>
    <w:rsid w:val="006B6909"/>
    <w:rsid w:val="006B7B81"/>
    <w:rsid w:val="006D02C2"/>
    <w:rsid w:val="006D0553"/>
    <w:rsid w:val="006E55A3"/>
    <w:rsid w:val="007343D2"/>
    <w:rsid w:val="00743FC0"/>
    <w:rsid w:val="00777D0B"/>
    <w:rsid w:val="00802F7E"/>
    <w:rsid w:val="00813E5E"/>
    <w:rsid w:val="00846E0D"/>
    <w:rsid w:val="00877C7A"/>
    <w:rsid w:val="00891C93"/>
    <w:rsid w:val="008A34FA"/>
    <w:rsid w:val="008C56FC"/>
    <w:rsid w:val="008D4FC4"/>
    <w:rsid w:val="00944E6B"/>
    <w:rsid w:val="009F7D26"/>
    <w:rsid w:val="00A15DBF"/>
    <w:rsid w:val="00A349FE"/>
    <w:rsid w:val="00A63A9D"/>
    <w:rsid w:val="00A861EC"/>
    <w:rsid w:val="00AA2D43"/>
    <w:rsid w:val="00AB3ECB"/>
    <w:rsid w:val="00AB6F5B"/>
    <w:rsid w:val="00B228FF"/>
    <w:rsid w:val="00B41AB0"/>
    <w:rsid w:val="00B833CD"/>
    <w:rsid w:val="00BC4B77"/>
    <w:rsid w:val="00BD2976"/>
    <w:rsid w:val="00C025AF"/>
    <w:rsid w:val="00C2607F"/>
    <w:rsid w:val="00C373C1"/>
    <w:rsid w:val="00C72E65"/>
    <w:rsid w:val="00C80E49"/>
    <w:rsid w:val="00CD3731"/>
    <w:rsid w:val="00D1473A"/>
    <w:rsid w:val="00D15573"/>
    <w:rsid w:val="00D474EA"/>
    <w:rsid w:val="00D62D0E"/>
    <w:rsid w:val="00D863EB"/>
    <w:rsid w:val="00D871CE"/>
    <w:rsid w:val="00E022EE"/>
    <w:rsid w:val="00E135B4"/>
    <w:rsid w:val="00E31542"/>
    <w:rsid w:val="00E3220A"/>
    <w:rsid w:val="00E4600C"/>
    <w:rsid w:val="00EC0283"/>
    <w:rsid w:val="00EE57A2"/>
    <w:rsid w:val="00F263E6"/>
    <w:rsid w:val="00F65FCB"/>
    <w:rsid w:val="00F7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6E0D"/>
    <w:rPr>
      <w:rFonts w:ascii="Arial" w:hAnsi="Arial"/>
      <w:sz w:val="22"/>
    </w:rPr>
  </w:style>
  <w:style w:type="paragraph" w:styleId="Rubrik1">
    <w:name w:val="heading 1"/>
    <w:basedOn w:val="Normal"/>
    <w:next w:val="Normal"/>
    <w:qFormat/>
    <w:rsid w:val="00D62D0E"/>
    <w:pPr>
      <w:keepNext/>
      <w:spacing w:before="240" w:after="60"/>
      <w:outlineLvl w:val="0"/>
    </w:pPr>
    <w:rPr>
      <w:rFonts w:ascii="Britannic Bold" w:hAnsi="Britannic Bold" w:cs="Arial"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D62D0E"/>
    <w:pPr>
      <w:keepNext/>
      <w:spacing w:before="240" w:after="60"/>
      <w:outlineLvl w:val="1"/>
    </w:pPr>
    <w:rPr>
      <w:rFonts w:ascii="Arial Black" w:hAnsi="Arial Black" w:cs="Arial"/>
      <w:bCs/>
      <w:iCs/>
      <w:sz w:val="24"/>
      <w:szCs w:val="28"/>
    </w:rPr>
  </w:style>
  <w:style w:type="paragraph" w:styleId="Rubrik3">
    <w:name w:val="heading 3"/>
    <w:basedOn w:val="Normal"/>
    <w:next w:val="Normal"/>
    <w:qFormat/>
    <w:rsid w:val="00D62D0E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543AFF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543AFF"/>
    <w:pPr>
      <w:tabs>
        <w:tab w:val="center" w:pos="4536"/>
        <w:tab w:val="right" w:pos="9072"/>
      </w:tabs>
    </w:pPr>
  </w:style>
  <w:style w:type="character" w:styleId="Hyperlnk">
    <w:name w:val="Hyperlink"/>
    <w:rsid w:val="00543AFF"/>
    <w:rPr>
      <w:color w:val="0000FF"/>
      <w:u w:val="single"/>
    </w:rPr>
  </w:style>
  <w:style w:type="character" w:styleId="Sidnummer">
    <w:name w:val="page number"/>
    <w:basedOn w:val="Standardstycketeckensnitt"/>
    <w:rsid w:val="004D491E"/>
  </w:style>
  <w:style w:type="paragraph" w:styleId="Ballongtext">
    <w:name w:val="Balloon Text"/>
    <w:basedOn w:val="Normal"/>
    <w:link w:val="BallongtextChar"/>
    <w:rsid w:val="00661E72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rsid w:val="00661E72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846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D3DC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lofstrom.s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18D57-22D5-49F3-9DB1-06FDBFC2F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18E5DB33</Template>
  <TotalTime>0</TotalTime>
  <Pages>2</Pages>
  <Words>177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Olofströms Kommun</Company>
  <LinksUpToDate>false</LinksUpToDate>
  <CharactersWithSpaces>1118</CharactersWithSpaces>
  <SharedDoc>false</SharedDoc>
  <HLinks>
    <vt:vector size="12" baseType="variant">
      <vt:variant>
        <vt:i4>1769482</vt:i4>
      </vt:variant>
      <vt:variant>
        <vt:i4>12</vt:i4>
      </vt:variant>
      <vt:variant>
        <vt:i4>0</vt:i4>
      </vt:variant>
      <vt:variant>
        <vt:i4>5</vt:i4>
      </vt:variant>
      <vt:variant>
        <vt:lpwstr>http://www.olofstrom.se/</vt:lpwstr>
      </vt:variant>
      <vt:variant>
        <vt:lpwstr/>
      </vt:variant>
      <vt:variant>
        <vt:i4>6684759</vt:i4>
      </vt:variant>
      <vt:variant>
        <vt:i4>9</vt:i4>
      </vt:variant>
      <vt:variant>
        <vt:i4>0</vt:i4>
      </vt:variant>
      <vt:variant>
        <vt:i4>5</vt:i4>
      </vt:variant>
      <vt:variant>
        <vt:lpwstr>mailto:ubn@olofstrom.se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Pekka Kiiskinen</dc:creator>
  <cp:lastModifiedBy>Pekka Kiiskinen</cp:lastModifiedBy>
  <cp:revision>2</cp:revision>
  <cp:lastPrinted>2014-03-18T15:15:00Z</cp:lastPrinted>
  <dcterms:created xsi:type="dcterms:W3CDTF">2014-07-28T08:24:00Z</dcterms:created>
  <dcterms:modified xsi:type="dcterms:W3CDTF">2014-07-28T08:24:00Z</dcterms:modified>
</cp:coreProperties>
</file>